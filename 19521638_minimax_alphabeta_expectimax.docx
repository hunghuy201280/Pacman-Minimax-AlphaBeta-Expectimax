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5F75" w14:textId="5CC50378" w:rsidR="00B319B1" w:rsidRDefault="00BF1DFA">
      <w:pPr>
        <w:pStyle w:val="Subtitle"/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5CB4B930" wp14:editId="47AA9A29">
            <wp:simplePos x="0" y="0"/>
            <wp:positionH relativeFrom="column">
              <wp:posOffset>4847778</wp:posOffset>
            </wp:positionH>
            <wp:positionV relativeFrom="paragraph">
              <wp:posOffset>98810</wp:posOffset>
            </wp:positionV>
            <wp:extent cx="1184856" cy="958021"/>
            <wp:effectExtent l="0" t="0" r="0" b="0"/>
            <wp:wrapNone/>
            <wp:docPr id="11" name="Picture 11" descr="Vector Logo] Trường Đại Học Công Nghệ Thông Tin ĐHQG TP.HCM - UIT -  Download Định Dạng EPS, SVG Cho AI, Corel » Hải Triề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Logo] Trường Đại Học Công Nghệ Thông Tin ĐHQG TP.HCM - UIT -  Download Định Dạng EPS, SVG Cho AI, Corel » Hải Triề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56" cy="9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DCF">
        <w:t>CS106.M21.KHCL</w:t>
      </w:r>
    </w:p>
    <w:p w14:paraId="5D8F82DF" w14:textId="1B628FD1" w:rsidR="00CA62EF" w:rsidRDefault="00CA62EF">
      <w:pPr>
        <w:pStyle w:val="Title"/>
        <w:rPr>
          <w:lang w:val="en-US"/>
        </w:rPr>
      </w:pPr>
      <w:r>
        <w:rPr>
          <w:lang w:val="en-US"/>
        </w:rPr>
        <w:t>Evaluation functions for</w:t>
      </w:r>
    </w:p>
    <w:p w14:paraId="2F341434" w14:textId="346240E8" w:rsidR="00CA62EF" w:rsidRPr="00CA62EF" w:rsidRDefault="00CA62EF">
      <w:pPr>
        <w:pStyle w:val="Title"/>
        <w:rPr>
          <w:lang w:val="en-US"/>
        </w:rPr>
      </w:pPr>
      <w:r>
        <w:rPr>
          <w:lang w:val="en-US"/>
        </w:rPr>
        <w:t>Minimax/ AlphaBeta/Expectimax</w:t>
      </w:r>
    </w:p>
    <w:p w14:paraId="45DA6FE1" w14:textId="02B75F56" w:rsidR="00211DCF" w:rsidRDefault="00211DCF" w:rsidP="00EE0464">
      <w:pPr>
        <w:pStyle w:val="Author"/>
      </w:pPr>
      <w:r>
        <w:t>19521638 – Trương Hưng Huy</w:t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45387284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6A0FFAF1" w14:textId="77777777" w:rsidR="00AB740F" w:rsidRDefault="00AB740F" w:rsidP="00AB740F">
          <w:pPr>
            <w:pStyle w:val="TOCHeading"/>
          </w:pPr>
          <w:r>
            <w:t>Mục lục</w:t>
          </w:r>
        </w:p>
        <w:p w14:paraId="711E5696" w14:textId="1996E450" w:rsidR="00DD60B3" w:rsidRDefault="00AB740F">
          <w:pPr>
            <w:pStyle w:val="TOC1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154243" w:history="1">
            <w:r w:rsidR="00DD60B3" w:rsidRPr="00DD34F0">
              <w:rPr>
                <w:rStyle w:val="Hyperlink"/>
                <w:noProof/>
              </w:rPr>
              <w:t xml:space="preserve">1. </w:t>
            </w:r>
            <w:r w:rsidR="00DD60B3" w:rsidRPr="00DD34F0">
              <w:rPr>
                <w:rStyle w:val="Hyperlink"/>
                <w:noProof/>
                <w:lang w:val="en-US"/>
              </w:rPr>
              <w:t>Thiết kế evaluation function</w:t>
            </w:r>
            <w:r w:rsidR="00DD60B3">
              <w:rPr>
                <w:noProof/>
                <w:webHidden/>
              </w:rPr>
              <w:tab/>
            </w:r>
            <w:r w:rsidR="00DD60B3">
              <w:rPr>
                <w:noProof/>
                <w:webHidden/>
              </w:rPr>
              <w:fldChar w:fldCharType="begin"/>
            </w:r>
            <w:r w:rsidR="00DD60B3">
              <w:rPr>
                <w:noProof/>
                <w:webHidden/>
              </w:rPr>
              <w:instrText xml:space="preserve"> PAGEREF _Toc104154243 \h </w:instrText>
            </w:r>
            <w:r w:rsidR="00DD60B3">
              <w:rPr>
                <w:noProof/>
                <w:webHidden/>
              </w:rPr>
            </w:r>
            <w:r w:rsidR="00DD60B3">
              <w:rPr>
                <w:noProof/>
                <w:webHidden/>
              </w:rPr>
              <w:fldChar w:fldCharType="separate"/>
            </w:r>
            <w:r w:rsidR="00DD60B3">
              <w:rPr>
                <w:noProof/>
                <w:webHidden/>
              </w:rPr>
              <w:t>2</w:t>
            </w:r>
            <w:r w:rsidR="00DD60B3">
              <w:rPr>
                <w:noProof/>
                <w:webHidden/>
              </w:rPr>
              <w:fldChar w:fldCharType="end"/>
            </w:r>
          </w:hyperlink>
        </w:p>
        <w:p w14:paraId="33EC99E6" w14:textId="0009EDB0" w:rsidR="00DD60B3" w:rsidRDefault="00DD60B3">
          <w:pPr>
            <w:pStyle w:val="TOC1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4154244" w:history="1">
            <w:r w:rsidRPr="00DD34F0">
              <w:rPr>
                <w:rStyle w:val="Hyperlink"/>
                <w:noProof/>
              </w:rPr>
              <w:t xml:space="preserve">2. </w:t>
            </w:r>
            <w:r w:rsidRPr="00DD34F0">
              <w:rPr>
                <w:rStyle w:val="Hyperlink"/>
                <w:noProof/>
                <w:lang w:val="en-US"/>
              </w:rPr>
              <w:t>So sánh độ hiệu quả của các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EB7E" w14:textId="58A793B7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45" w:history="1">
            <w:r w:rsidRPr="00DD34F0">
              <w:rPr>
                <w:rStyle w:val="Hyperlink"/>
                <w:noProof/>
                <w:lang w:val="en-US"/>
              </w:rPr>
              <w:t>2.1 Capsule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F992" w14:textId="289A9C8F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46" w:history="1">
            <w:r w:rsidRPr="00DD34F0">
              <w:rPr>
                <w:rStyle w:val="Hyperlink"/>
                <w:noProof/>
                <w:lang w:val="en-US"/>
              </w:rPr>
              <w:t>2.2 Contest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23BE" w14:textId="2B4F9133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47" w:history="1">
            <w:r w:rsidRPr="00DD34F0">
              <w:rPr>
                <w:rStyle w:val="Hyperlink"/>
                <w:noProof/>
                <w:lang w:val="en-US"/>
              </w:rPr>
              <w:t>2.3 Medium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F15D" w14:textId="629BCCFE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48" w:history="1">
            <w:r w:rsidRPr="00DD34F0">
              <w:rPr>
                <w:rStyle w:val="Hyperlink"/>
                <w:noProof/>
                <w:lang w:val="en-US"/>
              </w:rPr>
              <w:t>2.4 Minimax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3F3F" w14:textId="51EA49DE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49" w:history="1">
            <w:r w:rsidRPr="00DD34F0">
              <w:rPr>
                <w:rStyle w:val="Hyperlink"/>
                <w:noProof/>
                <w:lang w:val="en-US"/>
              </w:rPr>
              <w:t>2.5 Open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3225" w14:textId="174289A4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0" w:history="1">
            <w:r w:rsidRPr="00DD34F0">
              <w:rPr>
                <w:rStyle w:val="Hyperlink"/>
                <w:noProof/>
                <w:lang w:val="en-US"/>
              </w:rPr>
              <w:t>2.6 Original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A29E" w14:textId="249FDA03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1" w:history="1">
            <w:r w:rsidRPr="00DD34F0">
              <w:rPr>
                <w:rStyle w:val="Hyperlink"/>
                <w:noProof/>
                <w:lang w:val="en-US"/>
              </w:rPr>
              <w:t>2.7 Power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2D75" w14:textId="16CDC135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2" w:history="1">
            <w:r w:rsidRPr="00DD34F0">
              <w:rPr>
                <w:rStyle w:val="Hyperlink"/>
                <w:noProof/>
                <w:lang w:val="en-US"/>
              </w:rPr>
              <w:t>2.8 Small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EC33" w14:textId="27593CB5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3" w:history="1">
            <w:r w:rsidRPr="00DD34F0">
              <w:rPr>
                <w:rStyle w:val="Hyperlink"/>
                <w:noProof/>
                <w:lang w:val="en-US"/>
              </w:rPr>
              <w:t>2.9 Test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3352" w14:textId="37EFB3E8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4" w:history="1">
            <w:r w:rsidRPr="00DD34F0">
              <w:rPr>
                <w:rStyle w:val="Hyperlink"/>
                <w:noProof/>
                <w:lang w:val="en-US"/>
              </w:rPr>
              <w:t>2.10 Trapped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C5FB" w14:textId="4143BD0B" w:rsidR="00DD60B3" w:rsidRDefault="00DD60B3">
          <w:pPr>
            <w:pStyle w:val="TOC2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04154255" w:history="1">
            <w:r w:rsidRPr="00DD34F0">
              <w:rPr>
                <w:rStyle w:val="Hyperlink"/>
                <w:noProof/>
                <w:lang w:val="en-US"/>
              </w:rPr>
              <w:t>2.11 Tricky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E4F5" w14:textId="25A9652F" w:rsidR="00DD60B3" w:rsidRDefault="00DD60B3">
          <w:pPr>
            <w:pStyle w:val="TOC1"/>
            <w:tabs>
              <w:tab w:val="right" w:leader="dot" w:pos="95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4154256" w:history="1">
            <w:r w:rsidRPr="00DD34F0">
              <w:rPr>
                <w:rStyle w:val="Hyperlink"/>
                <w:noProof/>
                <w:lang w:val="en-US"/>
              </w:rPr>
              <w:t>5. 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B840" w14:textId="56B85C60" w:rsidR="00AB740F" w:rsidRDefault="00AB740F" w:rsidP="00AB74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39DAAE" w14:textId="1C39497D" w:rsidR="00B319B1" w:rsidRDefault="00AB740F" w:rsidP="00AB740F">
      <w:pPr>
        <w:spacing w:after="240" w:line="312" w:lineRule="auto"/>
      </w:pPr>
      <w:r>
        <w:br w:type="page"/>
      </w:r>
    </w:p>
    <w:p w14:paraId="5A2622F2" w14:textId="4F0A19A6" w:rsidR="00B319B1" w:rsidRDefault="00211DCF" w:rsidP="00211DCF">
      <w:pPr>
        <w:pStyle w:val="Heading1"/>
        <w:rPr>
          <w:lang w:val="en-US"/>
        </w:rPr>
      </w:pPr>
      <w:bookmarkStart w:id="0" w:name="_Toc104154243"/>
      <w:r>
        <w:lastRenderedPageBreak/>
        <w:t xml:space="preserve">1. </w:t>
      </w:r>
      <w:r w:rsidR="0056524E">
        <w:rPr>
          <w:lang w:val="en-US"/>
        </w:rPr>
        <w:t>Thiết kế evaluation function</w:t>
      </w:r>
      <w:bookmarkEnd w:id="0"/>
    </w:p>
    <w:p w14:paraId="5186D3A3" w14:textId="38C3059C" w:rsidR="000871DA" w:rsidRDefault="000871DA" w:rsidP="000871DA">
      <w:pPr>
        <w:rPr>
          <w:lang w:val="en-US"/>
        </w:rPr>
      </w:pPr>
      <w:r>
        <w:rPr>
          <w:lang w:val="en-US"/>
        </w:rPr>
        <w:t>Các feature được sử dụng trong evalutaion function:</w:t>
      </w:r>
    </w:p>
    <w:p w14:paraId="2CBB04EB" w14:textId="7DF62AFD" w:rsidR="000871DA" w:rsidRDefault="000871DA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Điểm </w:t>
      </w:r>
      <w:r w:rsidR="001F494A">
        <w:rPr>
          <w:lang w:val="en-US"/>
        </w:rPr>
        <w:t xml:space="preserve">hiện tại </w:t>
      </w:r>
      <w:r>
        <w:rPr>
          <w:lang w:val="en-US"/>
        </w:rPr>
        <w:t>của game (</w:t>
      </w:r>
      <w:r w:rsidR="00C6591B">
        <w:rPr>
          <w:lang w:val="en-US"/>
        </w:rPr>
        <w:t>c</w:t>
      </w:r>
      <w:r w:rsidRPr="000871DA">
        <w:rPr>
          <w:lang w:val="en-US"/>
        </w:rPr>
        <w:t>urrentGameState.getScore()</w:t>
      </w:r>
      <w:r>
        <w:rPr>
          <w:lang w:val="en-US"/>
        </w:rPr>
        <w:t>)</w:t>
      </w:r>
    </w:p>
    <w:p w14:paraId="406EFA44" w14:textId="1F035FF5" w:rsidR="000871DA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Khoảng cách từ điểm thức ăn gần nhất đến pacman (closestFood)</w:t>
      </w:r>
    </w:p>
    <w:p w14:paraId="2F55D4D4" w14:textId="36AF73D1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Khoảng cách từ điểm năng lượng gần nhất đến pacman (closestCapsule)</w:t>
      </w:r>
    </w:p>
    <w:p w14:paraId="5AAE1EBE" w14:textId="6BF9B7C0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Khoảng cách từ con ma active gần nhất đến pacman (</w:t>
      </w:r>
      <w:r w:rsidRPr="00C6591B">
        <w:rPr>
          <w:lang w:val="en-US"/>
        </w:rPr>
        <w:t>distanceToClosestActiveGhost</w:t>
      </w:r>
      <w:r>
        <w:rPr>
          <w:lang w:val="en-US"/>
        </w:rPr>
        <w:t>)</w:t>
      </w:r>
    </w:p>
    <w:p w14:paraId="660B30EA" w14:textId="113C861A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Khoảng cách từ con ma đang sợ gần nhất đến pacmac (</w:t>
      </w:r>
      <w:r w:rsidRPr="00C6591B">
        <w:rPr>
          <w:lang w:val="en-US"/>
        </w:rPr>
        <w:t>distanceToClosestScaredGhost</w:t>
      </w:r>
      <w:r>
        <w:rPr>
          <w:lang w:val="en-US"/>
        </w:rPr>
        <w:t>)</w:t>
      </w:r>
    </w:p>
    <w:p w14:paraId="59F160EB" w14:textId="225BB4F7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Điểm bonus trong trường hợp có ma đang sợ (scaredScore)</w:t>
      </w:r>
    </w:p>
    <w:p w14:paraId="333A313C" w14:textId="47CC91C2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Số lượng điểm năng lượng còn trên bản đồ (</w:t>
      </w:r>
      <w:r w:rsidRPr="00C6591B">
        <w:rPr>
          <w:lang w:val="en-US"/>
        </w:rPr>
        <w:t>noBigDotLeft</w:t>
      </w:r>
      <w:r>
        <w:rPr>
          <w:lang w:val="en-US"/>
        </w:rPr>
        <w:t>)</w:t>
      </w:r>
    </w:p>
    <w:p w14:paraId="24DDC856" w14:textId="0E009593" w:rsidR="00C6591B" w:rsidRDefault="00C6591B" w:rsidP="000871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Số lượng điểm thức ăn còn trên bản đồ (noFoodLeft</w:t>
      </w:r>
      <w:r w:rsidR="00C26ECA">
        <w:rPr>
          <w:lang w:val="en-US"/>
        </w:rPr>
        <w:t>)</w:t>
      </w:r>
    </w:p>
    <w:p w14:paraId="4830E1D3" w14:textId="3EFE0E0C" w:rsidR="00C26ECA" w:rsidRDefault="00C26ECA" w:rsidP="00C26ECA">
      <w:pPr>
        <w:rPr>
          <w:lang w:val="en-US"/>
        </w:rPr>
      </w:pPr>
    </w:p>
    <w:p w14:paraId="336DAFC3" w14:textId="2B7BA7CC" w:rsidR="00C26ECA" w:rsidRDefault="00C26ECA" w:rsidP="00C26ECA">
      <w:pPr>
        <w:rPr>
          <w:lang w:val="en-US"/>
        </w:rPr>
      </w:pPr>
      <w:r>
        <w:rPr>
          <w:lang w:val="en-US"/>
        </w:rPr>
        <w:t xml:space="preserve">Hàm evalutation này tính tổ hợp các giá trị của các feature trên theo tuyến tính </w:t>
      </w:r>
      <w:r w:rsidR="000803C3">
        <w:rPr>
          <w:lang w:val="en-US"/>
        </w:rPr>
        <w:t>hoặc nghịch đảo</w:t>
      </w:r>
    </w:p>
    <w:p w14:paraId="6484E660" w14:textId="7AB6B07E" w:rsidR="000803C3" w:rsidRDefault="000803C3" w:rsidP="00C26ECA">
      <w:pPr>
        <w:rPr>
          <w:lang w:val="en-US"/>
        </w:rPr>
      </w:pPr>
      <w:r>
        <w:rPr>
          <w:lang w:val="en-US"/>
        </w:rPr>
        <w:t>Điểm hiện tại của game (</w:t>
      </w:r>
      <w:r w:rsidRPr="000803C3">
        <w:rPr>
          <w:lang w:val="en-US"/>
        </w:rPr>
        <w:t>currentGameState.getScore())</w:t>
      </w:r>
      <w:r>
        <w:rPr>
          <w:lang w:val="en-US"/>
        </w:rPr>
        <w:t xml:space="preserve"> được giữ nguyên </w:t>
      </w:r>
      <w:r w:rsidR="005B1D00">
        <w:rPr>
          <w:lang w:val="en-US"/>
        </w:rPr>
        <w:t>(</w:t>
      </w:r>
      <w:r w:rsidR="007E6303">
        <w:rPr>
          <w:lang w:val="en-US"/>
        </w:rPr>
        <w:t xml:space="preserve">không </w:t>
      </w:r>
      <w:r>
        <w:rPr>
          <w:lang w:val="en-US"/>
        </w:rPr>
        <w:t>có trọng số) vì thay đổi sẽ ảnh hưởng đến các feature khác.</w:t>
      </w:r>
    </w:p>
    <w:p w14:paraId="5CBF7217" w14:textId="02ECFED4" w:rsidR="000803C3" w:rsidRDefault="000803C3" w:rsidP="00C26ECA">
      <w:pPr>
        <w:rPr>
          <w:lang w:val="en-US"/>
        </w:rPr>
      </w:pPr>
      <w:r w:rsidRPr="000803C3">
        <w:rPr>
          <w:lang w:val="en-US"/>
        </w:rPr>
        <w:t>Khoảng cách từ điểm thức ăn gần nhất đến pacman (closestFood)</w:t>
      </w:r>
      <w:r>
        <w:rPr>
          <w:lang w:val="en-US"/>
        </w:rPr>
        <w:t xml:space="preserve"> được nhân với trọng số -1.1,</w:t>
      </w:r>
      <w:r w:rsidR="00CA69E7">
        <w:rPr>
          <w:lang w:val="en-US"/>
        </w:rPr>
        <w:t xml:space="preserve"> nghĩa là khoảng cách từ điểm thức ăn gần nhất đến pacman càng lớn thì điểm sẽ bị trừ càng nhiều.</w:t>
      </w:r>
    </w:p>
    <w:p w14:paraId="5745A513" w14:textId="1F32DC9A" w:rsidR="00C06C35" w:rsidRDefault="00C06C35" w:rsidP="00C06C35">
      <w:pPr>
        <w:rPr>
          <w:lang w:val="en-US"/>
        </w:rPr>
      </w:pPr>
      <w:r w:rsidRPr="00C06C35">
        <w:rPr>
          <w:lang w:val="en-US"/>
        </w:rPr>
        <w:t>Khoảng cách từ điểm năng lượng gần nhất đến pacman (closestCapsule)</w:t>
      </w:r>
      <w:r>
        <w:rPr>
          <w:lang w:val="en-US"/>
        </w:rPr>
        <w:t xml:space="preserve"> </w:t>
      </w:r>
      <w:r>
        <w:rPr>
          <w:lang w:val="en-US"/>
        </w:rPr>
        <w:t>được nhân với trọng số -</w:t>
      </w:r>
      <w:r>
        <w:rPr>
          <w:lang w:val="en-US"/>
        </w:rPr>
        <w:t>3.14, feature này hướng pacman chọn action đến gần điểm năng lượng và ăn nó.</w:t>
      </w:r>
    </w:p>
    <w:p w14:paraId="7D45C361" w14:textId="271C4CC2" w:rsidR="00C06C35" w:rsidRDefault="00F26595" w:rsidP="00C06C35">
      <w:pPr>
        <w:rPr>
          <w:lang w:val="en-US"/>
        </w:rPr>
      </w:pPr>
      <w:r w:rsidRPr="00F26595">
        <w:rPr>
          <w:lang w:val="en-US"/>
        </w:rPr>
        <w:t>Khoảng cách từ con ma active gần nhất đến pacman (distanceToClosestActiveGhost)</w:t>
      </w:r>
      <w:r>
        <w:rPr>
          <w:lang w:val="en-US"/>
        </w:rPr>
        <w:t xml:space="preserve"> được nhân nghịch đảo với -3.14 để hướng pacman tránh xa những con ma đang active.</w:t>
      </w:r>
    </w:p>
    <w:p w14:paraId="03B96601" w14:textId="7DA719F4" w:rsidR="00F26595" w:rsidRDefault="00F26595" w:rsidP="00C06C35">
      <w:pPr>
        <w:rPr>
          <w:lang w:val="en-US"/>
        </w:rPr>
      </w:pPr>
      <w:r w:rsidRPr="00F26595">
        <w:rPr>
          <w:lang w:val="en-US"/>
        </w:rPr>
        <w:t>Khoảng cách từ con ma đang sợ gần nhất đến pacmac</w:t>
      </w:r>
      <w:r>
        <w:rPr>
          <w:lang w:val="en-US"/>
        </w:rPr>
        <w:t xml:space="preserve"> </w:t>
      </w:r>
      <w:r w:rsidRPr="00F26595">
        <w:rPr>
          <w:lang w:val="en-US"/>
        </w:rPr>
        <w:t>(distanceToClosestScaredGhost)</w:t>
      </w:r>
      <w:r>
        <w:rPr>
          <w:lang w:val="en-US"/>
        </w:rPr>
        <w:t xml:space="preserve"> được nhân với -9 để khuyến khích pacman đuổi theo những con ma đang sợ và ăn chúng vì ăn ma có điểm lớn hơn ăn thức ăn khá nhiều (200 so với 10).</w:t>
      </w:r>
    </w:p>
    <w:p w14:paraId="0E9B9942" w14:textId="3083AC51" w:rsidR="00F26595" w:rsidRDefault="00F26595" w:rsidP="00C06C35">
      <w:pPr>
        <w:rPr>
          <w:lang w:val="en-US"/>
        </w:rPr>
      </w:pPr>
      <w:r w:rsidRPr="00F26595">
        <w:rPr>
          <w:lang w:val="en-US"/>
        </w:rPr>
        <w:t>Điểm bonus trong trường hợp có ma đang sợ (scaredScore)</w:t>
      </w:r>
      <w:r>
        <w:rPr>
          <w:lang w:val="en-US"/>
        </w:rPr>
        <w:t xml:space="preserve">, được tính bằng số lượng con ma đang sợ </w:t>
      </w:r>
      <w:r w:rsidRPr="00F26595">
        <w:rPr>
          <w:lang w:val="en-US"/>
        </w:rPr>
        <w:t>len(scaredGhosts)</w:t>
      </w:r>
      <w:r>
        <w:rPr>
          <w:lang w:val="en-US"/>
        </w:rPr>
        <w:t>*90 nếu số lượng ma đang sợ trên bản đồ &gt;0 và khoảng cách đến ma gần nhất &lt;2, feature này để thúc đẩy pacman ăn ma nhiều hơn.</w:t>
      </w:r>
    </w:p>
    <w:p w14:paraId="41D6D79F" w14:textId="467669FB" w:rsidR="00C06C35" w:rsidRDefault="00F26595" w:rsidP="00C26ECA">
      <w:pPr>
        <w:rPr>
          <w:lang w:val="en-US"/>
        </w:rPr>
      </w:pPr>
      <w:r w:rsidRPr="00F26595">
        <w:rPr>
          <w:lang w:val="en-US"/>
        </w:rPr>
        <w:t>Số lượng điểm năng lượng còn trên bản đồ (noBigDotLeft)</w:t>
      </w:r>
      <w:r>
        <w:rPr>
          <w:lang w:val="en-US"/>
        </w:rPr>
        <w:t xml:space="preserve"> được nhân với -5.3 để khuyến khích pacman ăn điểm năng lượng.</w:t>
      </w:r>
    </w:p>
    <w:p w14:paraId="41AAC27B" w14:textId="4776D090" w:rsidR="00F26595" w:rsidRPr="00C26ECA" w:rsidRDefault="00F26595" w:rsidP="00C26ECA">
      <w:pPr>
        <w:rPr>
          <w:lang w:val="en-US"/>
        </w:rPr>
      </w:pPr>
      <w:r w:rsidRPr="00F26595">
        <w:rPr>
          <w:lang w:val="en-US"/>
        </w:rPr>
        <w:t>Số lượng điểm thức ăn còn trên bản đồ (noFoodLeft)</w:t>
      </w:r>
      <w:r>
        <w:rPr>
          <w:lang w:val="en-US"/>
        </w:rPr>
        <w:t xml:space="preserve"> được nhân với -2.6 để khuyến khích pacman ăn các điểm thức ăn còn lại trên bản đồ</w:t>
      </w:r>
    </w:p>
    <w:p w14:paraId="4516AAD9" w14:textId="043E2E54" w:rsidR="004B0FF5" w:rsidRDefault="00211DCF" w:rsidP="00596A22">
      <w:pPr>
        <w:pStyle w:val="Heading1"/>
        <w:rPr>
          <w:lang w:val="en-US"/>
        </w:rPr>
      </w:pPr>
      <w:bookmarkStart w:id="1" w:name="_Toc104154244"/>
      <w:r>
        <w:lastRenderedPageBreak/>
        <w:t xml:space="preserve">2. </w:t>
      </w:r>
      <w:r w:rsidR="00596A22">
        <w:rPr>
          <w:lang w:val="en-US"/>
        </w:rPr>
        <w:t>So sánh độ hiệu quả của các thuật toán</w:t>
      </w:r>
      <w:bookmarkEnd w:id="1"/>
    </w:p>
    <w:p w14:paraId="60840C34" w14:textId="5CC67FF9" w:rsidR="001A13B0" w:rsidRPr="001A13B0" w:rsidRDefault="001A13B0" w:rsidP="001A13B0">
      <w:pPr>
        <w:rPr>
          <w:lang w:val="en-US"/>
        </w:rPr>
      </w:pPr>
      <w:r>
        <w:rPr>
          <w:lang w:val="en-US"/>
        </w:rPr>
        <w:t>Ở phần này, ta sẽ so sánh độ hiệu quả của các thuật toán, mỗi màn chơi sẽ được chơi 5 lần cho mỗi thuật toán với ma đi ngẫu nhiên và depth = 2</w:t>
      </w:r>
    </w:p>
    <w:p w14:paraId="0D7DE4D5" w14:textId="5157FE12" w:rsidR="00596A22" w:rsidRDefault="00162607" w:rsidP="00162607">
      <w:pPr>
        <w:pStyle w:val="Heading2"/>
        <w:rPr>
          <w:lang w:val="en-US"/>
        </w:rPr>
      </w:pPr>
      <w:bookmarkStart w:id="2" w:name="_Toc104154245"/>
      <w:r>
        <w:rPr>
          <w:lang w:val="en-US"/>
        </w:rPr>
        <w:t>2.1 Capsule Classic</w:t>
      </w:r>
      <w:bookmarkEnd w:id="2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F45474" w14:paraId="79A09933" w14:textId="77777777" w:rsidTr="00F4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C5C06B" w14:textId="2ED3FA66" w:rsidR="00F45474" w:rsidRDefault="00F45474" w:rsidP="0016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739406" w14:textId="18A2B3FB" w:rsidR="00F45474" w:rsidRDefault="00F45474" w:rsidP="00162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028B24" w14:textId="555B75F3" w:rsidR="00F45474" w:rsidRDefault="00F45474" w:rsidP="00162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F45474" w14:paraId="05FE4EBD" w14:textId="77777777" w:rsidTr="00F2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</w:tcPr>
          <w:p w14:paraId="1B2F8C27" w14:textId="77777777" w:rsidR="00F45474" w:rsidRDefault="00F45474" w:rsidP="00182CBB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</w:tcPr>
          <w:p w14:paraId="2EA760D5" w14:textId="75040853" w:rsidR="00F45474" w:rsidRDefault="00F45474" w:rsidP="00182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</w:tcPr>
          <w:p w14:paraId="0A2061F4" w14:textId="0B42BEEB" w:rsidR="00F45474" w:rsidRDefault="00F45474" w:rsidP="00182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</w:tcPr>
          <w:p w14:paraId="70CABEA8" w14:textId="6F978C76" w:rsidR="00F45474" w:rsidRDefault="00F45474" w:rsidP="00182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</w:tcPr>
          <w:p w14:paraId="175A8072" w14:textId="23F48228" w:rsidR="00F45474" w:rsidRDefault="00F45474" w:rsidP="00182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182CBB" w14:paraId="795541ED" w14:textId="77777777" w:rsidTr="00F2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595336D" w14:textId="0A66AE85" w:rsidR="00182CBB" w:rsidRPr="00162607" w:rsidRDefault="00182CBB" w:rsidP="00162607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7999ADC0" w14:textId="05F6BAFA" w:rsidR="00182CBB" w:rsidRPr="00162607" w:rsidRDefault="00182CBB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-59</w:t>
            </w:r>
          </w:p>
        </w:tc>
        <w:tc>
          <w:tcPr>
            <w:tcW w:w="1593" w:type="dxa"/>
          </w:tcPr>
          <w:p w14:paraId="17E28C8E" w14:textId="3646F4EC" w:rsidR="00182CBB" w:rsidRPr="00162607" w:rsidRDefault="00182CBB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1592" w:type="dxa"/>
          </w:tcPr>
          <w:p w14:paraId="6A73816F" w14:textId="2F6672C5" w:rsidR="00182CBB" w:rsidRPr="00162607" w:rsidRDefault="00182CBB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6936E0A6" w14:textId="5C18684E" w:rsidR="00182CBB" w:rsidRPr="00162607" w:rsidRDefault="00182CBB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2CBB" w14:paraId="0A7C0447" w14:textId="77777777" w:rsidTr="00F2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374041A5" w14:textId="3CC47013" w:rsidR="00182CBB" w:rsidRPr="00162607" w:rsidRDefault="00182CBB" w:rsidP="00162607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7D3A5551" w14:textId="7F93F409" w:rsidR="00182CBB" w:rsidRPr="00162607" w:rsidRDefault="00182CBB" w:rsidP="0016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-172.6</w:t>
            </w:r>
          </w:p>
        </w:tc>
        <w:tc>
          <w:tcPr>
            <w:tcW w:w="1593" w:type="dxa"/>
          </w:tcPr>
          <w:p w14:paraId="37232431" w14:textId="7EA090E5" w:rsidR="00182CBB" w:rsidRPr="00162607" w:rsidRDefault="00182CBB" w:rsidP="0016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1592" w:type="dxa"/>
          </w:tcPr>
          <w:p w14:paraId="3E5367FF" w14:textId="70E3A2BD" w:rsidR="00182CBB" w:rsidRPr="00162607" w:rsidRDefault="00182CBB" w:rsidP="0016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2" w:type="dxa"/>
          </w:tcPr>
          <w:p w14:paraId="5A30500E" w14:textId="67E72F1C" w:rsidR="00182CBB" w:rsidRPr="00162607" w:rsidRDefault="00182CBB" w:rsidP="0016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82CBB" w14:paraId="15E4C913" w14:textId="77777777" w:rsidTr="00F2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09A2E172" w14:textId="195DF25F" w:rsidR="00182CBB" w:rsidRPr="00162607" w:rsidRDefault="00182CBB" w:rsidP="00162607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7FFA01AA" w14:textId="78AC3CB8" w:rsidR="00182CBB" w:rsidRPr="00162607" w:rsidRDefault="00D82E86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-316.8</w:t>
            </w:r>
          </w:p>
        </w:tc>
        <w:tc>
          <w:tcPr>
            <w:tcW w:w="1593" w:type="dxa"/>
          </w:tcPr>
          <w:p w14:paraId="48AF7ACD" w14:textId="7F6F09E9" w:rsidR="00182CBB" w:rsidRPr="00162607" w:rsidRDefault="00D82E86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362.4</w:t>
            </w:r>
          </w:p>
        </w:tc>
        <w:tc>
          <w:tcPr>
            <w:tcW w:w="1592" w:type="dxa"/>
          </w:tcPr>
          <w:p w14:paraId="72E35BF2" w14:textId="61DC2DAC" w:rsidR="00182CBB" w:rsidRPr="00162607" w:rsidRDefault="00D82E86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2" w:type="dxa"/>
          </w:tcPr>
          <w:p w14:paraId="0F06E0A5" w14:textId="56D10D67" w:rsidR="00182CBB" w:rsidRPr="00162607" w:rsidRDefault="00D82E86" w:rsidP="0016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AD96C" w14:textId="3314DCFF" w:rsidR="00162607" w:rsidRPr="00162607" w:rsidRDefault="006A0D3F" w:rsidP="006A0D3F">
      <w:pPr>
        <w:rPr>
          <w:lang w:val="en-US"/>
        </w:rPr>
      </w:pPr>
      <w:r w:rsidRPr="006A0D3F">
        <w:rPr>
          <w:lang w:val="en-US"/>
        </w:rPr>
        <w:tab/>
      </w:r>
    </w:p>
    <w:p w14:paraId="06506059" w14:textId="61D64985" w:rsidR="004B0FF5" w:rsidRDefault="004B0FF5" w:rsidP="004B0FF5">
      <w:pPr>
        <w:rPr>
          <w:lang w:val="en-US"/>
        </w:rPr>
      </w:pPr>
    </w:p>
    <w:p w14:paraId="1F9E23B7" w14:textId="4F50B85D" w:rsidR="00F45474" w:rsidRDefault="00F45474" w:rsidP="00F45474">
      <w:pPr>
        <w:pStyle w:val="Heading2"/>
        <w:rPr>
          <w:lang w:val="en-US"/>
        </w:rPr>
      </w:pPr>
      <w:bookmarkStart w:id="3" w:name="_Toc104154246"/>
      <w:r>
        <w:rPr>
          <w:lang w:val="en-US"/>
        </w:rPr>
        <w:t>2.</w:t>
      </w:r>
      <w:r w:rsidR="005D58B4"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Contest</w:t>
      </w:r>
      <w:r>
        <w:rPr>
          <w:lang w:val="en-US"/>
        </w:rPr>
        <w:t xml:space="preserve"> Classic</w:t>
      </w:r>
      <w:bookmarkEnd w:id="3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F45474" w14:paraId="121D29D6" w14:textId="77777777" w:rsidTr="00FF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0CCD83C" w14:textId="77777777" w:rsidR="00F45474" w:rsidRDefault="00F4547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247B" w14:textId="77777777" w:rsidR="00F45474" w:rsidRDefault="00F4547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43C61" w14:textId="77777777" w:rsidR="00F45474" w:rsidRDefault="00F4547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F45474" w14:paraId="41312A2B" w14:textId="77777777" w:rsidTr="00FF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03DAACFF" w14:textId="77777777" w:rsidR="00F45474" w:rsidRDefault="00F4547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772B533A" w14:textId="77777777" w:rsidR="00F45474" w:rsidRDefault="00F4547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5424D8CC" w14:textId="77777777" w:rsidR="00F45474" w:rsidRDefault="00F4547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49DE659" w14:textId="77777777" w:rsidR="00F45474" w:rsidRDefault="00F4547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89AAECF" w14:textId="77777777" w:rsidR="00F45474" w:rsidRDefault="00F4547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F45474" w14:paraId="65C3E1C7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62B8DD6" w14:textId="77777777" w:rsidR="00F45474" w:rsidRPr="00162607" w:rsidRDefault="00F4547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1FED18E5" w14:textId="27894B24" w:rsidR="00F45474" w:rsidRPr="00162607" w:rsidRDefault="00F45474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593" w:type="dxa"/>
          </w:tcPr>
          <w:p w14:paraId="65E0CDF9" w14:textId="16A19FB9" w:rsidR="00F45474" w:rsidRPr="00162607" w:rsidRDefault="00F45474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1955.8</w:t>
            </w:r>
          </w:p>
        </w:tc>
        <w:tc>
          <w:tcPr>
            <w:tcW w:w="1592" w:type="dxa"/>
          </w:tcPr>
          <w:p w14:paraId="7C4ABFEA" w14:textId="5DE4821E" w:rsidR="00F45474" w:rsidRPr="00162607" w:rsidRDefault="005210FB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5AB17AE1" w14:textId="6EFB420B" w:rsidR="00F45474" w:rsidRPr="00162607" w:rsidRDefault="005210FB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45474" w14:paraId="66CE7DFE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26B9798B" w14:textId="77777777" w:rsidR="00F45474" w:rsidRPr="00162607" w:rsidRDefault="00F4547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347892B4" w14:textId="6EA9465B" w:rsidR="00F45474" w:rsidRPr="00162607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474.6</w:t>
            </w:r>
          </w:p>
        </w:tc>
        <w:tc>
          <w:tcPr>
            <w:tcW w:w="1593" w:type="dxa"/>
          </w:tcPr>
          <w:p w14:paraId="10A0C8A1" w14:textId="7DF701DD" w:rsidR="00F45474" w:rsidRPr="00162607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1068.2</w:t>
            </w:r>
          </w:p>
        </w:tc>
        <w:tc>
          <w:tcPr>
            <w:tcW w:w="1592" w:type="dxa"/>
          </w:tcPr>
          <w:p w14:paraId="033D75AD" w14:textId="319ECB82" w:rsidR="00F45474" w:rsidRPr="00162607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67D80F43" w14:textId="68403151" w:rsidR="00F45474" w:rsidRPr="00162607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45474" w14:paraId="1C9D41CA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AC46566" w14:textId="77777777" w:rsidR="00F45474" w:rsidRPr="00162607" w:rsidRDefault="00F4547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7B72B1A6" w14:textId="54E8B26F" w:rsidR="00F4547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3" w:type="dxa"/>
          </w:tcPr>
          <w:p w14:paraId="7A1624F6" w14:textId="0FB8F0CD" w:rsidR="00F4547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2017.8</w:t>
            </w:r>
          </w:p>
        </w:tc>
        <w:tc>
          <w:tcPr>
            <w:tcW w:w="1592" w:type="dxa"/>
          </w:tcPr>
          <w:p w14:paraId="3E94F4B8" w14:textId="44FA938E" w:rsidR="00F4547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2" w:type="dxa"/>
          </w:tcPr>
          <w:p w14:paraId="737CFA5A" w14:textId="5E3A11E9" w:rsidR="00F4547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57F195DB" w14:textId="77777777" w:rsidR="00F45474" w:rsidRPr="00162607" w:rsidRDefault="00F45474" w:rsidP="00F45474">
      <w:pPr>
        <w:rPr>
          <w:lang w:val="en-US"/>
        </w:rPr>
      </w:pPr>
      <w:r w:rsidRPr="006A0D3F">
        <w:rPr>
          <w:lang w:val="en-US"/>
        </w:rPr>
        <w:tab/>
      </w:r>
    </w:p>
    <w:p w14:paraId="14EEDA0C" w14:textId="160D905B" w:rsidR="005D58B4" w:rsidRDefault="005D58B4" w:rsidP="005D58B4">
      <w:pPr>
        <w:pStyle w:val="Heading2"/>
        <w:rPr>
          <w:lang w:val="en-US"/>
        </w:rPr>
      </w:pPr>
      <w:bookmarkStart w:id="4" w:name="_Toc104154247"/>
      <w:r>
        <w:rPr>
          <w:lang w:val="en-US"/>
        </w:rPr>
        <w:t>2.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Medium</w:t>
      </w:r>
      <w:r>
        <w:rPr>
          <w:lang w:val="en-US"/>
        </w:rPr>
        <w:t xml:space="preserve"> Classic</w:t>
      </w:r>
      <w:bookmarkEnd w:id="4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049593D3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A2FC338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126A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C2287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497B3FDF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7954C603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443D626B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01F56A22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3EF543DD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623940E3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2C4EA310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84E2E13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0A4A3D23" w14:textId="05E33870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493.2</w:t>
            </w:r>
          </w:p>
        </w:tc>
        <w:tc>
          <w:tcPr>
            <w:tcW w:w="1593" w:type="dxa"/>
          </w:tcPr>
          <w:p w14:paraId="5D181DF6" w14:textId="225B975C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1774.2</w:t>
            </w:r>
          </w:p>
        </w:tc>
        <w:tc>
          <w:tcPr>
            <w:tcW w:w="1592" w:type="dxa"/>
          </w:tcPr>
          <w:p w14:paraId="014253B1" w14:textId="25137349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6891614D" w14:textId="3F6BADA8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D58B4" w14:paraId="5FC63DE0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FD264D1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2572951F" w14:textId="7C996AD3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570.8</w:t>
            </w:r>
          </w:p>
        </w:tc>
        <w:tc>
          <w:tcPr>
            <w:tcW w:w="1593" w:type="dxa"/>
          </w:tcPr>
          <w:p w14:paraId="37CF8F05" w14:textId="3CD0EAAF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1786.4</w:t>
            </w:r>
          </w:p>
        </w:tc>
        <w:tc>
          <w:tcPr>
            <w:tcW w:w="1592" w:type="dxa"/>
          </w:tcPr>
          <w:p w14:paraId="30AE749B" w14:textId="54F37752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2FBC2438" w14:textId="05AD56D3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72B13EDE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340A9CB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72BEAE67" w14:textId="4C01FDA0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1304.8</w:t>
            </w:r>
          </w:p>
        </w:tc>
        <w:tc>
          <w:tcPr>
            <w:tcW w:w="1593" w:type="dxa"/>
          </w:tcPr>
          <w:p w14:paraId="1835A792" w14:textId="403C2C69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1596</w:t>
            </w:r>
          </w:p>
        </w:tc>
        <w:tc>
          <w:tcPr>
            <w:tcW w:w="1592" w:type="dxa"/>
          </w:tcPr>
          <w:p w14:paraId="5D6A5325" w14:textId="632539F1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92" w:type="dxa"/>
          </w:tcPr>
          <w:p w14:paraId="53049ABE" w14:textId="7A742627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14C5AE4E" w14:textId="6A20E5AC" w:rsidR="005D58B4" w:rsidRDefault="005D58B4" w:rsidP="005D58B4">
      <w:pPr>
        <w:rPr>
          <w:lang w:val="en-US"/>
        </w:rPr>
      </w:pPr>
    </w:p>
    <w:p w14:paraId="2E66D090" w14:textId="245D9A0D" w:rsidR="005D58B4" w:rsidRDefault="005D58B4" w:rsidP="005D58B4">
      <w:pPr>
        <w:pStyle w:val="Heading2"/>
        <w:rPr>
          <w:lang w:val="en-US"/>
        </w:rPr>
      </w:pPr>
      <w:bookmarkStart w:id="5" w:name="_Toc104154248"/>
      <w:r>
        <w:rPr>
          <w:lang w:val="en-US"/>
        </w:rPr>
        <w:t>2.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Minimax</w:t>
      </w:r>
      <w:r>
        <w:rPr>
          <w:lang w:val="en-US"/>
        </w:rPr>
        <w:t xml:space="preserve"> Classic</w:t>
      </w:r>
      <w:bookmarkEnd w:id="5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2704DAF4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95BF875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79AC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E374CD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166C4CAC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00508D80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2D510639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18687E52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BC2C7D5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A79317C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36D120D0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3C6283E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7402B07B" w14:textId="1AE3AA03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-91.4</w:t>
            </w:r>
          </w:p>
        </w:tc>
        <w:tc>
          <w:tcPr>
            <w:tcW w:w="1593" w:type="dxa"/>
          </w:tcPr>
          <w:p w14:paraId="26395659" w14:textId="770586FD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1592" w:type="dxa"/>
          </w:tcPr>
          <w:p w14:paraId="00B24AF5" w14:textId="0BF52945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52F25C70" w14:textId="4B1B0BA6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171345CE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0FE48EA0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4E405968" w14:textId="5E8BB34B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109.4</w:t>
            </w:r>
          </w:p>
        </w:tc>
        <w:tc>
          <w:tcPr>
            <w:tcW w:w="1593" w:type="dxa"/>
          </w:tcPr>
          <w:p w14:paraId="15B2B6FC" w14:textId="01B57DE4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92" w:type="dxa"/>
          </w:tcPr>
          <w:p w14:paraId="0422B0FA" w14:textId="09BE3749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92" w:type="dxa"/>
          </w:tcPr>
          <w:p w14:paraId="41EC089D" w14:textId="160BAA7D" w:rsidR="005D58B4" w:rsidRPr="00162607" w:rsidRDefault="00917AE2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D58B4" w14:paraId="3DF85FCA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969B059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469F2F3B" w14:textId="1F51B468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109.8</w:t>
            </w:r>
          </w:p>
        </w:tc>
        <w:tc>
          <w:tcPr>
            <w:tcW w:w="1593" w:type="dxa"/>
          </w:tcPr>
          <w:p w14:paraId="63E3CFA9" w14:textId="19D24CD4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111.4</w:t>
            </w:r>
          </w:p>
        </w:tc>
        <w:tc>
          <w:tcPr>
            <w:tcW w:w="1592" w:type="dxa"/>
          </w:tcPr>
          <w:p w14:paraId="35A26F72" w14:textId="51B84747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92" w:type="dxa"/>
          </w:tcPr>
          <w:p w14:paraId="339A3537" w14:textId="218F3B69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15328997" w14:textId="77777777" w:rsidR="005D58B4" w:rsidRDefault="005D58B4" w:rsidP="005D58B4">
      <w:pPr>
        <w:rPr>
          <w:lang w:val="en-US"/>
        </w:rPr>
      </w:pPr>
    </w:p>
    <w:p w14:paraId="4ED511EA" w14:textId="2BDB7B73" w:rsidR="005D58B4" w:rsidRDefault="005D58B4" w:rsidP="005D58B4">
      <w:pPr>
        <w:pStyle w:val="Heading2"/>
        <w:rPr>
          <w:lang w:val="en-US"/>
        </w:rPr>
      </w:pPr>
      <w:bookmarkStart w:id="6" w:name="_Toc104154249"/>
      <w:r>
        <w:rPr>
          <w:lang w:val="en-US"/>
        </w:rPr>
        <w:lastRenderedPageBreak/>
        <w:t>2.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en-US"/>
        </w:rPr>
        <w:t>Open</w:t>
      </w:r>
      <w:r>
        <w:rPr>
          <w:lang w:val="en-US"/>
        </w:rPr>
        <w:t xml:space="preserve"> Classic</w:t>
      </w:r>
      <w:bookmarkEnd w:id="6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766BE6A2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F1D105A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3E6F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1E2F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67CECCAB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247BD4E8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3DA38C18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464236F5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5431E5B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AF08298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543D7F34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038EB8F5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155A33A6" w14:textId="4171D86A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636.6</w:t>
            </w:r>
          </w:p>
        </w:tc>
        <w:tc>
          <w:tcPr>
            <w:tcW w:w="1593" w:type="dxa"/>
          </w:tcPr>
          <w:p w14:paraId="407C13F6" w14:textId="39DF03E9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1425.8</w:t>
            </w:r>
          </w:p>
        </w:tc>
        <w:tc>
          <w:tcPr>
            <w:tcW w:w="1592" w:type="dxa"/>
          </w:tcPr>
          <w:p w14:paraId="7316A818" w14:textId="28485E20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473B97DB" w14:textId="3C34BFB2" w:rsidR="005D58B4" w:rsidRPr="00162607" w:rsidRDefault="00917AE2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563DF961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645D524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500EAB75" w14:textId="255AD570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744</w:t>
            </w:r>
          </w:p>
        </w:tc>
        <w:tc>
          <w:tcPr>
            <w:tcW w:w="1593" w:type="dxa"/>
          </w:tcPr>
          <w:p w14:paraId="5DD47820" w14:textId="1DDD242A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1427</w:t>
            </w:r>
          </w:p>
        </w:tc>
        <w:tc>
          <w:tcPr>
            <w:tcW w:w="1592" w:type="dxa"/>
          </w:tcPr>
          <w:p w14:paraId="3B114E8C" w14:textId="5347EB86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21FF326B" w14:textId="70873F67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19DA7E2C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2294D528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42C22DFB" w14:textId="35DF7BE3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819.2</w:t>
            </w:r>
          </w:p>
        </w:tc>
        <w:tc>
          <w:tcPr>
            <w:tcW w:w="1593" w:type="dxa"/>
          </w:tcPr>
          <w:p w14:paraId="2E6AD6D8" w14:textId="45E49465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1372.4</w:t>
            </w:r>
          </w:p>
        </w:tc>
        <w:tc>
          <w:tcPr>
            <w:tcW w:w="1592" w:type="dxa"/>
          </w:tcPr>
          <w:p w14:paraId="53C0DC15" w14:textId="40DA3940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28C7F3A3" w14:textId="5884D2DA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6E271C2C" w14:textId="77777777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7C7F95EE" w14:textId="324B7E21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1E1BAE11" w14:textId="7EC1A50D" w:rsidR="005D58B4" w:rsidRDefault="005D58B4" w:rsidP="005D58B4">
      <w:pPr>
        <w:pStyle w:val="Heading2"/>
        <w:rPr>
          <w:lang w:val="en-US"/>
        </w:rPr>
      </w:pPr>
      <w:bookmarkStart w:id="7" w:name="_Toc104154250"/>
      <w:r>
        <w:rPr>
          <w:lang w:val="en-US"/>
        </w:rPr>
        <w:t>2.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 xml:space="preserve">Original </w:t>
      </w:r>
      <w:r>
        <w:rPr>
          <w:lang w:val="en-US"/>
        </w:rPr>
        <w:t>Classic</w:t>
      </w:r>
      <w:bookmarkEnd w:id="7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48BE2B9F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6F17A00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11D7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335A8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2D8BBB17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429C5871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02F9AD30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3F75BE83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31A8AA6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4C45D1BA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689AA313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6495381F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4B96E423" w14:textId="3EA7C170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805.4</w:t>
            </w:r>
          </w:p>
        </w:tc>
        <w:tc>
          <w:tcPr>
            <w:tcW w:w="1593" w:type="dxa"/>
          </w:tcPr>
          <w:p w14:paraId="76BAFB9D" w14:textId="1A09C5C3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1653.4</w:t>
            </w:r>
          </w:p>
        </w:tc>
        <w:tc>
          <w:tcPr>
            <w:tcW w:w="1592" w:type="dxa"/>
          </w:tcPr>
          <w:p w14:paraId="7E539B43" w14:textId="03F47EF8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2" w:type="dxa"/>
          </w:tcPr>
          <w:p w14:paraId="68784276" w14:textId="7FCBD810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D58B4" w14:paraId="442A1EA6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0F6EF38F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2E827EC1" w14:textId="0998F4AE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841</w:t>
            </w:r>
          </w:p>
        </w:tc>
        <w:tc>
          <w:tcPr>
            <w:tcW w:w="1593" w:type="dxa"/>
          </w:tcPr>
          <w:p w14:paraId="5F4588BB" w14:textId="68C4B9E2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2017.4</w:t>
            </w:r>
          </w:p>
        </w:tc>
        <w:tc>
          <w:tcPr>
            <w:tcW w:w="1592" w:type="dxa"/>
          </w:tcPr>
          <w:p w14:paraId="099B46E1" w14:textId="71D91A26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24FACA28" w14:textId="47D17F26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5D58B4" w14:paraId="46C0123F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EE69009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0E3078EC" w14:textId="14A19FF4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678.8</w:t>
            </w:r>
          </w:p>
        </w:tc>
        <w:tc>
          <w:tcPr>
            <w:tcW w:w="1593" w:type="dxa"/>
          </w:tcPr>
          <w:p w14:paraId="749BAC6E" w14:textId="6BA3F11C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2064.2</w:t>
            </w:r>
          </w:p>
        </w:tc>
        <w:tc>
          <w:tcPr>
            <w:tcW w:w="1592" w:type="dxa"/>
          </w:tcPr>
          <w:p w14:paraId="1332E8BB" w14:textId="54BCEDA0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23170FA6" w14:textId="460B27B4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5188C48A" w14:textId="77777777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65E5D8D5" w14:textId="784DBAD4" w:rsidR="005D58B4" w:rsidRDefault="005D58B4" w:rsidP="005D58B4">
      <w:pPr>
        <w:pStyle w:val="Heading2"/>
        <w:rPr>
          <w:lang w:val="en-US"/>
        </w:rPr>
      </w:pPr>
      <w:bookmarkStart w:id="8" w:name="_Toc104154251"/>
      <w:r>
        <w:rPr>
          <w:lang w:val="en-US"/>
        </w:rPr>
        <w:t>2.</w:t>
      </w:r>
      <w:r>
        <w:rPr>
          <w:lang w:val="en-US"/>
        </w:rPr>
        <w:t>7</w:t>
      </w:r>
      <w:r>
        <w:rPr>
          <w:lang w:val="en-US"/>
        </w:rPr>
        <w:t xml:space="preserve"> </w:t>
      </w:r>
      <w:r>
        <w:rPr>
          <w:lang w:val="en-US"/>
        </w:rPr>
        <w:t xml:space="preserve">Power </w:t>
      </w:r>
      <w:r>
        <w:rPr>
          <w:lang w:val="en-US"/>
        </w:rPr>
        <w:t>Classic</w:t>
      </w:r>
      <w:bookmarkEnd w:id="8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2A278BDB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BC5FFC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2301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3AE31C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5CA718AB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4A2D0C93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3D485033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1A39847A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B9C0EE5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CF4211D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7DF539D1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16A4EBC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365B4A61" w14:textId="280D9D7F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1591.8</w:t>
            </w:r>
          </w:p>
        </w:tc>
        <w:tc>
          <w:tcPr>
            <w:tcW w:w="1593" w:type="dxa"/>
          </w:tcPr>
          <w:p w14:paraId="67413B09" w14:textId="00D54936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2231.2</w:t>
            </w:r>
          </w:p>
        </w:tc>
        <w:tc>
          <w:tcPr>
            <w:tcW w:w="1592" w:type="dxa"/>
          </w:tcPr>
          <w:p w14:paraId="4C82B344" w14:textId="73B14A86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4D24203A" w14:textId="468CAB75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D58B4" w14:paraId="5670BF1B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43B80495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05949323" w14:textId="35C8FE64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1189.6</w:t>
            </w:r>
          </w:p>
        </w:tc>
        <w:tc>
          <w:tcPr>
            <w:tcW w:w="1593" w:type="dxa"/>
          </w:tcPr>
          <w:p w14:paraId="2FDD5260" w14:textId="5D774571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3374.2</w:t>
            </w:r>
          </w:p>
        </w:tc>
        <w:tc>
          <w:tcPr>
            <w:tcW w:w="1592" w:type="dxa"/>
          </w:tcPr>
          <w:p w14:paraId="58ADEA3D" w14:textId="4C6C2FD1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23001D4C" w14:textId="7CA2AFB0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D39B6" w14:paraId="5DE14A56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3E604820" w14:textId="77777777" w:rsidR="00FD39B6" w:rsidRPr="00162607" w:rsidRDefault="00FD39B6" w:rsidP="00FD39B6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0EBBBAE3" w14:textId="71CCD68B" w:rsidR="00FD39B6" w:rsidRPr="00162607" w:rsidRDefault="00FD39B6" w:rsidP="00FD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2279.2</w:t>
            </w:r>
          </w:p>
        </w:tc>
        <w:tc>
          <w:tcPr>
            <w:tcW w:w="1593" w:type="dxa"/>
          </w:tcPr>
          <w:p w14:paraId="52FD3FF9" w14:textId="5A4F7F7A" w:rsidR="00FD39B6" w:rsidRPr="00162607" w:rsidRDefault="00FD39B6" w:rsidP="00FD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3492.2</w:t>
            </w:r>
          </w:p>
        </w:tc>
        <w:tc>
          <w:tcPr>
            <w:tcW w:w="1592" w:type="dxa"/>
          </w:tcPr>
          <w:p w14:paraId="588C256C" w14:textId="36DA5FFC" w:rsidR="00FD39B6" w:rsidRPr="00162607" w:rsidRDefault="00FD39B6" w:rsidP="00FD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138484A4" w14:textId="72A11944" w:rsidR="00FD39B6" w:rsidRPr="00162607" w:rsidRDefault="00FD39B6" w:rsidP="00FD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26EDBF61" w14:textId="77777777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59055318" w14:textId="352282F3" w:rsidR="005D58B4" w:rsidRDefault="005D58B4" w:rsidP="005D58B4">
      <w:pPr>
        <w:pStyle w:val="Heading2"/>
        <w:rPr>
          <w:lang w:val="en-US"/>
        </w:rPr>
      </w:pPr>
      <w:bookmarkStart w:id="9" w:name="_Toc104154252"/>
      <w:r>
        <w:rPr>
          <w:lang w:val="en-US"/>
        </w:rPr>
        <w:t>2.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 xml:space="preserve">Small </w:t>
      </w:r>
      <w:r>
        <w:rPr>
          <w:lang w:val="en-US"/>
        </w:rPr>
        <w:t>Classic</w:t>
      </w:r>
      <w:bookmarkEnd w:id="9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4A39C61F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C51B821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FDC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2E748C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56D61977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257273FF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32D8C438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40EC763B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4A807FC3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3EB23CDF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46468930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6E9BDDFE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6CA04B76" w14:textId="740FAB6A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1593" w:type="dxa"/>
          </w:tcPr>
          <w:p w14:paraId="5C7BE72D" w14:textId="7C374A9D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1580</w:t>
            </w:r>
          </w:p>
        </w:tc>
        <w:tc>
          <w:tcPr>
            <w:tcW w:w="1592" w:type="dxa"/>
          </w:tcPr>
          <w:p w14:paraId="18608630" w14:textId="72283E36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4A0894F0" w14:textId="6E64A670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6BA48D65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B09D3A7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63095FA5" w14:textId="4911C1A4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35.2</w:t>
            </w:r>
          </w:p>
        </w:tc>
        <w:tc>
          <w:tcPr>
            <w:tcW w:w="1593" w:type="dxa"/>
          </w:tcPr>
          <w:p w14:paraId="79A71CB2" w14:textId="3C81EB82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1660.2</w:t>
            </w:r>
          </w:p>
        </w:tc>
        <w:tc>
          <w:tcPr>
            <w:tcW w:w="1592" w:type="dxa"/>
          </w:tcPr>
          <w:p w14:paraId="1B04DE1D" w14:textId="0223B66A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24C9C558" w14:textId="13887AEA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4557D22E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22D14006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5091E20C" w14:textId="041BF95B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972</w:t>
            </w:r>
          </w:p>
        </w:tc>
        <w:tc>
          <w:tcPr>
            <w:tcW w:w="1593" w:type="dxa"/>
          </w:tcPr>
          <w:p w14:paraId="0799C539" w14:textId="567B9EFB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1536.2</w:t>
            </w:r>
          </w:p>
        </w:tc>
        <w:tc>
          <w:tcPr>
            <w:tcW w:w="1592" w:type="dxa"/>
          </w:tcPr>
          <w:p w14:paraId="312FCD89" w14:textId="22116899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11ECD298" w14:textId="737B890E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55271B0E" w14:textId="02E8C272" w:rsidR="005D58B4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3678449D" w14:textId="3EED1387" w:rsidR="005D58B4" w:rsidRDefault="005D58B4" w:rsidP="005D58B4">
      <w:pPr>
        <w:rPr>
          <w:lang w:val="en-US"/>
        </w:rPr>
      </w:pPr>
    </w:p>
    <w:p w14:paraId="28130061" w14:textId="77777777" w:rsidR="005D58B4" w:rsidRPr="00162607" w:rsidRDefault="005D58B4" w:rsidP="005D58B4">
      <w:pPr>
        <w:rPr>
          <w:lang w:val="en-US"/>
        </w:rPr>
      </w:pPr>
    </w:p>
    <w:p w14:paraId="08068444" w14:textId="3C3CC89B" w:rsidR="005D58B4" w:rsidRDefault="005D58B4" w:rsidP="005D58B4">
      <w:pPr>
        <w:pStyle w:val="Heading2"/>
        <w:rPr>
          <w:lang w:val="en-US"/>
        </w:rPr>
      </w:pPr>
      <w:bookmarkStart w:id="10" w:name="_Toc104154253"/>
      <w:r>
        <w:rPr>
          <w:lang w:val="en-US"/>
        </w:rPr>
        <w:lastRenderedPageBreak/>
        <w:t>2.</w:t>
      </w:r>
      <w:r>
        <w:rPr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 xml:space="preserve">Test </w:t>
      </w:r>
      <w:r>
        <w:rPr>
          <w:lang w:val="en-US"/>
        </w:rPr>
        <w:t>Classic</w:t>
      </w:r>
      <w:bookmarkEnd w:id="10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0CA73366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D0CCBF6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76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0D2E2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41D0B1A1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056B76F2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06BEDFCF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639CBD06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F0C6B32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6A7912BC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3DB810B5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7E3B4693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430F747B" w14:textId="495E7506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556.2</w:t>
            </w:r>
          </w:p>
        </w:tc>
        <w:tc>
          <w:tcPr>
            <w:tcW w:w="1593" w:type="dxa"/>
          </w:tcPr>
          <w:p w14:paraId="42F46EEC" w14:textId="4E59FE3A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563.2</w:t>
            </w:r>
          </w:p>
        </w:tc>
        <w:tc>
          <w:tcPr>
            <w:tcW w:w="1592" w:type="dxa"/>
          </w:tcPr>
          <w:p w14:paraId="36501E37" w14:textId="1F5C25B1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3AA3EC96" w14:textId="3089A8E3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5FA27151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965BDE7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2F333211" w14:textId="6F606125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557.8</w:t>
            </w:r>
          </w:p>
        </w:tc>
        <w:tc>
          <w:tcPr>
            <w:tcW w:w="1593" w:type="dxa"/>
          </w:tcPr>
          <w:p w14:paraId="5A148646" w14:textId="138D07A5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561.4</w:t>
            </w:r>
          </w:p>
        </w:tc>
        <w:tc>
          <w:tcPr>
            <w:tcW w:w="1592" w:type="dxa"/>
          </w:tcPr>
          <w:p w14:paraId="60700BF0" w14:textId="285D48B5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4586CE3A" w14:textId="1B3BEC3B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D58B4" w14:paraId="2F7F9AB8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75E21FFE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7EF23EDE" w14:textId="2642EAB8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533.4</w:t>
            </w:r>
          </w:p>
        </w:tc>
        <w:tc>
          <w:tcPr>
            <w:tcW w:w="1593" w:type="dxa"/>
          </w:tcPr>
          <w:p w14:paraId="2E62C48F" w14:textId="7EC6B579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592" w:type="dxa"/>
          </w:tcPr>
          <w:p w14:paraId="1E1B69CF" w14:textId="3612E7BE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92" w:type="dxa"/>
          </w:tcPr>
          <w:p w14:paraId="1CB6E518" w14:textId="3686416C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4D5F45E2" w14:textId="77777777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0B17E2DC" w14:textId="77777777" w:rsidR="005D58B4" w:rsidRPr="00162607" w:rsidRDefault="005D58B4" w:rsidP="005D58B4">
      <w:pPr>
        <w:rPr>
          <w:lang w:val="en-US"/>
        </w:rPr>
      </w:pPr>
    </w:p>
    <w:p w14:paraId="7C025703" w14:textId="140B659A" w:rsidR="005D58B4" w:rsidRDefault="005D58B4" w:rsidP="005D58B4">
      <w:pPr>
        <w:pStyle w:val="Heading2"/>
        <w:rPr>
          <w:lang w:val="en-US"/>
        </w:rPr>
      </w:pPr>
      <w:bookmarkStart w:id="11" w:name="_Toc104154254"/>
      <w:r>
        <w:rPr>
          <w:lang w:val="en-US"/>
        </w:rPr>
        <w:t>2.1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 xml:space="preserve">Trapped </w:t>
      </w:r>
      <w:r>
        <w:rPr>
          <w:lang w:val="en-US"/>
        </w:rPr>
        <w:t>Classic</w:t>
      </w:r>
      <w:bookmarkEnd w:id="11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63C3410C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0D0FCC3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341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13A38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19176DA3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54A346DE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16E2A6DD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10283B90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281BD87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650E96A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3F223640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32D5CFDF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4F9466B1" w14:textId="47A05EE4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593" w:type="dxa"/>
          </w:tcPr>
          <w:p w14:paraId="0B34757C" w14:textId="52D4667E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117.8</w:t>
            </w:r>
          </w:p>
        </w:tc>
        <w:tc>
          <w:tcPr>
            <w:tcW w:w="1592" w:type="dxa"/>
          </w:tcPr>
          <w:p w14:paraId="768BE013" w14:textId="1DC73A7A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92" w:type="dxa"/>
          </w:tcPr>
          <w:p w14:paraId="6F20246C" w14:textId="4DAAA8BC" w:rsidR="005D58B4" w:rsidRPr="00162607" w:rsidRDefault="00FD39B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D58B4" w14:paraId="2048C5E8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E880833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63AF42EC" w14:textId="57DA50A0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-88.6</w:t>
            </w:r>
          </w:p>
        </w:tc>
        <w:tc>
          <w:tcPr>
            <w:tcW w:w="1593" w:type="dxa"/>
          </w:tcPr>
          <w:p w14:paraId="55A752FE" w14:textId="61622F73" w:rsidR="005D58B4" w:rsidRPr="00162607" w:rsidRDefault="00FD39B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117.8</w:t>
            </w:r>
          </w:p>
        </w:tc>
        <w:tc>
          <w:tcPr>
            <w:tcW w:w="1592" w:type="dxa"/>
          </w:tcPr>
          <w:p w14:paraId="0F27AC66" w14:textId="1F235D71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92" w:type="dxa"/>
          </w:tcPr>
          <w:p w14:paraId="000D7B88" w14:textId="50E73777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D58B4" w14:paraId="00092AB9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22DD2349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189F6C02" w14:textId="50788D6A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-295.4</w:t>
            </w:r>
          </w:p>
        </w:tc>
        <w:tc>
          <w:tcPr>
            <w:tcW w:w="1593" w:type="dxa"/>
          </w:tcPr>
          <w:p w14:paraId="36FF3CF4" w14:textId="0F7500B1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1592" w:type="dxa"/>
          </w:tcPr>
          <w:p w14:paraId="78D22744" w14:textId="50BA2213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3139589C" w14:textId="287F737A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4B7F527F" w14:textId="77777777" w:rsidR="005D58B4" w:rsidRDefault="005D58B4" w:rsidP="005D58B4">
      <w:pPr>
        <w:rPr>
          <w:lang w:val="en-US"/>
        </w:rPr>
      </w:pPr>
    </w:p>
    <w:p w14:paraId="6E8CAF32" w14:textId="48B08C1A" w:rsidR="005D58B4" w:rsidRDefault="005D58B4" w:rsidP="005D58B4">
      <w:pPr>
        <w:pStyle w:val="Heading2"/>
        <w:rPr>
          <w:lang w:val="en-US"/>
        </w:rPr>
      </w:pPr>
      <w:bookmarkStart w:id="12" w:name="_Toc104154255"/>
      <w:r>
        <w:rPr>
          <w:lang w:val="en-US"/>
        </w:rPr>
        <w:t>2.1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Tricky </w:t>
      </w:r>
      <w:r>
        <w:rPr>
          <w:lang w:val="en-US"/>
        </w:rPr>
        <w:t>Classic</w:t>
      </w:r>
      <w:bookmarkEnd w:id="12"/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592"/>
        <w:gridCol w:w="1593"/>
        <w:gridCol w:w="1592"/>
        <w:gridCol w:w="1592"/>
      </w:tblGrid>
      <w:tr w:rsidR="005D58B4" w14:paraId="71E8E28E" w14:textId="77777777" w:rsidTr="00ED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62A01EF" w14:textId="77777777" w:rsidR="005D58B4" w:rsidRDefault="005D58B4" w:rsidP="00ED2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EF8A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Score</w:t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A4012" w14:textId="77777777" w:rsidR="005D58B4" w:rsidRDefault="005D58B4" w:rsidP="00ED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 Rate (%)</w:t>
            </w:r>
          </w:p>
        </w:tc>
      </w:tr>
      <w:tr w:rsidR="005D58B4" w14:paraId="4942AA2D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  <w:vMerge/>
            <w:tcBorders>
              <w:right w:val="single" w:sz="4" w:space="0" w:color="auto"/>
            </w:tcBorders>
          </w:tcPr>
          <w:p w14:paraId="0E4850A2" w14:textId="77777777" w:rsidR="005D58B4" w:rsidRDefault="005D58B4" w:rsidP="00ED26EC">
            <w:pPr>
              <w:jc w:val="center"/>
              <w:rPr>
                <w:lang w:val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</w:tcBorders>
          </w:tcPr>
          <w:p w14:paraId="074A11D3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ScoreEval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3F9A7D41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4C409E5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ScoreEval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FBC6385" w14:textId="77777777" w:rsidR="005D58B4" w:rsidRDefault="005D58B4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2D3">
              <w:t>BetterEval</w:t>
            </w:r>
          </w:p>
        </w:tc>
      </w:tr>
      <w:tr w:rsidR="005D58B4" w14:paraId="1FBE07E8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1D87576B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Minimax</w:t>
            </w:r>
          </w:p>
        </w:tc>
        <w:tc>
          <w:tcPr>
            <w:tcW w:w="1592" w:type="dxa"/>
          </w:tcPr>
          <w:p w14:paraId="6C3159E4" w14:textId="7452C820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1593" w:type="dxa"/>
          </w:tcPr>
          <w:p w14:paraId="3C527E9B" w14:textId="06A19E6B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1873.4</w:t>
            </w:r>
          </w:p>
        </w:tc>
        <w:tc>
          <w:tcPr>
            <w:tcW w:w="1592" w:type="dxa"/>
          </w:tcPr>
          <w:p w14:paraId="43CFE709" w14:textId="225F1219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19DF1F3C" w14:textId="006C03C9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D58B4" w14:paraId="20003F7C" w14:textId="77777777" w:rsidTr="00ED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58421138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AlphaBeta</w:t>
            </w:r>
          </w:p>
        </w:tc>
        <w:tc>
          <w:tcPr>
            <w:tcW w:w="1592" w:type="dxa"/>
          </w:tcPr>
          <w:p w14:paraId="799B652F" w14:textId="6CE7A285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222.2</w:t>
            </w:r>
          </w:p>
        </w:tc>
        <w:tc>
          <w:tcPr>
            <w:tcW w:w="1593" w:type="dxa"/>
          </w:tcPr>
          <w:p w14:paraId="5985C617" w14:textId="02845A4E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1316.8</w:t>
            </w:r>
          </w:p>
        </w:tc>
        <w:tc>
          <w:tcPr>
            <w:tcW w:w="1592" w:type="dxa"/>
          </w:tcPr>
          <w:p w14:paraId="7C0D50AB" w14:textId="2A8910A5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2" w:type="dxa"/>
          </w:tcPr>
          <w:p w14:paraId="25DCBB0A" w14:textId="0DC6C9BD" w:rsidR="005D58B4" w:rsidRPr="00162607" w:rsidRDefault="00D82E86" w:rsidP="00ED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D58B4" w14:paraId="67DF5986" w14:textId="77777777" w:rsidTr="00ED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44902B26" w14:textId="77777777" w:rsidR="005D58B4" w:rsidRPr="00162607" w:rsidRDefault="005D58B4" w:rsidP="00ED26EC">
            <w:pPr>
              <w:jc w:val="center"/>
              <w:rPr>
                <w:b w:val="0"/>
                <w:bCs w:val="0"/>
                <w:lang w:val="en-US"/>
              </w:rPr>
            </w:pPr>
            <w:r w:rsidRPr="00162607">
              <w:rPr>
                <w:b w:val="0"/>
                <w:bCs w:val="0"/>
                <w:lang w:val="en-US"/>
              </w:rPr>
              <w:t>Expectimax</w:t>
            </w:r>
          </w:p>
        </w:tc>
        <w:tc>
          <w:tcPr>
            <w:tcW w:w="1592" w:type="dxa"/>
          </w:tcPr>
          <w:p w14:paraId="69D425FF" w14:textId="2600E4CB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1593" w:type="dxa"/>
          </w:tcPr>
          <w:p w14:paraId="0AC295A3" w14:textId="2FD0B447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1285.8</w:t>
            </w:r>
          </w:p>
        </w:tc>
        <w:tc>
          <w:tcPr>
            <w:tcW w:w="1592" w:type="dxa"/>
          </w:tcPr>
          <w:p w14:paraId="65F33434" w14:textId="56BE4668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92" w:type="dxa"/>
          </w:tcPr>
          <w:p w14:paraId="3E268C40" w14:textId="5C9FF466" w:rsidR="005D58B4" w:rsidRPr="00162607" w:rsidRDefault="00D82E86" w:rsidP="00ED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E7A678E" w14:textId="77777777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7AB8AAB5" w14:textId="14458EAE" w:rsidR="005D58B4" w:rsidRPr="00162607" w:rsidRDefault="005D58B4" w:rsidP="005D58B4">
      <w:pPr>
        <w:rPr>
          <w:lang w:val="en-US"/>
        </w:rPr>
      </w:pPr>
      <w:r w:rsidRPr="006A0D3F">
        <w:rPr>
          <w:lang w:val="en-US"/>
        </w:rPr>
        <w:tab/>
      </w:r>
    </w:p>
    <w:p w14:paraId="1822BCF7" w14:textId="43D11E42" w:rsidR="00867A81" w:rsidRDefault="003A19C5" w:rsidP="003A19C5">
      <w:pPr>
        <w:pStyle w:val="Heading1"/>
        <w:rPr>
          <w:lang w:val="en-US"/>
        </w:rPr>
      </w:pPr>
      <w:bookmarkStart w:id="13" w:name="_Toc104154256"/>
      <w:r>
        <w:rPr>
          <w:lang w:val="en-US"/>
        </w:rPr>
        <w:t>5.  Kết Luận</w:t>
      </w:r>
      <w:bookmarkEnd w:id="13"/>
    </w:p>
    <w:p w14:paraId="20E8E429" w14:textId="1353DC79" w:rsidR="003A19C5" w:rsidRDefault="003A19C5" w:rsidP="003A19C5">
      <w:pPr>
        <w:rPr>
          <w:lang w:val="en-US"/>
        </w:rPr>
      </w:pPr>
    </w:p>
    <w:p w14:paraId="254B8F79" w14:textId="514BA9F1" w:rsidR="003A19C5" w:rsidRPr="00D37722" w:rsidRDefault="000C5BF1" w:rsidP="00D37722">
      <w:pPr>
        <w:rPr>
          <w:lang w:val="en-US"/>
        </w:rPr>
      </w:pPr>
      <w:r w:rsidRPr="00D37722">
        <w:rPr>
          <w:lang w:val="en-US"/>
        </w:rPr>
        <w:t>Qua quá trình cài đặt và chạy các thuật toán</w:t>
      </w:r>
      <w:r w:rsidR="00D37722" w:rsidRPr="00D37722">
        <w:rPr>
          <w:lang w:val="en-US"/>
        </w:rPr>
        <w:t xml:space="preserve"> Minimax, AlphaBeta, Expectimax cho mỗi màn chơi,</w:t>
      </w:r>
      <w:r w:rsidRPr="00D37722">
        <w:rPr>
          <w:lang w:val="en-US"/>
        </w:rPr>
        <w:t xml:space="preserve"> ta có thể rút ra các kết luận:</w:t>
      </w:r>
    </w:p>
    <w:p w14:paraId="5819D75C" w14:textId="386FA755" w:rsidR="000C5BF1" w:rsidRDefault="00D37722" w:rsidP="00D37722">
      <w:pPr>
        <w:pStyle w:val="ListParagraph"/>
        <w:numPr>
          <w:ilvl w:val="0"/>
          <w:numId w:val="23"/>
        </w:numPr>
        <w:rPr>
          <w:lang w:val="en-US"/>
        </w:rPr>
      </w:pPr>
      <w:r w:rsidRPr="00D37722">
        <w:rPr>
          <w:sz w:val="28"/>
          <w:szCs w:val="28"/>
          <w:lang w:val="en-US"/>
        </w:rPr>
        <w:t>Do s</w:t>
      </w:r>
      <w:r>
        <w:rPr>
          <w:lang w:val="en-US"/>
        </w:rPr>
        <w:t>ự giới hạn về phần cứng, các thuật toán trên chỉ có thể chạy với depth = 2 là tốt nhất hoặc tối đa là = 4 dẫn đến mỗi bước đi sẽ tính toán rất lâu (1 phút).</w:t>
      </w:r>
    </w:p>
    <w:p w14:paraId="2E734517" w14:textId="2FD533B8" w:rsidR="00D37722" w:rsidRDefault="005C41B7" w:rsidP="00D3772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Minimax và Expectimax không hiệu quả lắm do giới hạn về depth, nhưng 2 thuật toán này lại thể hiện rất tốt ở các bản đồ nhỏ như small classic hay open classic.</w:t>
      </w:r>
    </w:p>
    <w:p w14:paraId="37358D84" w14:textId="28955267" w:rsidR="00E74637" w:rsidRPr="00D97329" w:rsidRDefault="005C41B7" w:rsidP="00E746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Expectimax là thuật toán thể hiện tốt nhất ở các màn khó như Power Classic với số điểm cao nhất 3492.2 so với 3374.2 và 2231.2 lần lượt của AlphaBeta và Minimax.</w:t>
      </w:r>
    </w:p>
    <w:sectPr w:rsidR="00E74637" w:rsidRPr="00D97329" w:rsidSect="000C5BF1">
      <w:headerReference w:type="default" r:id="rId9"/>
      <w:footerReference w:type="default" r:id="rId10"/>
      <w:headerReference w:type="first" r:id="rId11"/>
      <w:type w:val="continuous"/>
      <w:pgSz w:w="12240" w:h="15840"/>
      <w:pgMar w:top="697" w:right="1338" w:bottom="771" w:left="13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5646" w14:textId="77777777" w:rsidR="00193C38" w:rsidRDefault="00193C38">
      <w:r>
        <w:separator/>
      </w:r>
    </w:p>
    <w:p w14:paraId="0CD49439" w14:textId="77777777" w:rsidR="00193C38" w:rsidRDefault="00193C38"/>
    <w:p w14:paraId="52470B8C" w14:textId="77777777" w:rsidR="00193C38" w:rsidRDefault="00193C38"/>
  </w:endnote>
  <w:endnote w:type="continuationSeparator" w:id="0">
    <w:p w14:paraId="40A4AB1C" w14:textId="77777777" w:rsidR="00193C38" w:rsidRDefault="00193C38">
      <w:r>
        <w:continuationSeparator/>
      </w:r>
    </w:p>
    <w:p w14:paraId="084527DE" w14:textId="77777777" w:rsidR="00193C38" w:rsidRDefault="00193C38"/>
    <w:p w14:paraId="60172931" w14:textId="77777777" w:rsidR="00193C38" w:rsidRDefault="00193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13C59" w14:textId="77777777" w:rsidR="00B319B1" w:rsidRDefault="007405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41D3" w14:textId="77777777" w:rsidR="00193C38" w:rsidRDefault="00193C38">
      <w:r>
        <w:separator/>
      </w:r>
    </w:p>
    <w:p w14:paraId="76D03123" w14:textId="77777777" w:rsidR="00193C38" w:rsidRDefault="00193C38"/>
    <w:p w14:paraId="2BFA04BA" w14:textId="77777777" w:rsidR="00193C38" w:rsidRDefault="00193C38"/>
  </w:footnote>
  <w:footnote w:type="continuationSeparator" w:id="0">
    <w:p w14:paraId="18E491C1" w14:textId="77777777" w:rsidR="00193C38" w:rsidRDefault="00193C38">
      <w:r>
        <w:continuationSeparator/>
      </w:r>
    </w:p>
    <w:p w14:paraId="13B8659E" w14:textId="77777777" w:rsidR="00193C38" w:rsidRDefault="00193C38"/>
    <w:p w14:paraId="241F2356" w14:textId="77777777" w:rsidR="00193C38" w:rsidRDefault="00193C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FF2A" w14:textId="77777777" w:rsidR="00AB740F" w:rsidRDefault="00AB740F" w:rsidP="00AB740F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W w:w="9654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94"/>
      <w:gridCol w:w="8260"/>
    </w:tblGrid>
    <w:tr w:rsidR="00AB740F" w14:paraId="26A193CC" w14:textId="77777777" w:rsidTr="0085615F">
      <w:trPr>
        <w:trHeight w:val="567"/>
      </w:trPr>
      <w:tc>
        <w:tcPr>
          <w:tcW w:w="1394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62D6CAF1" w14:textId="77777777" w:rsidR="00AB740F" w:rsidRDefault="00AB740F" w:rsidP="00AB740F"/>
      </w:tc>
      <w:tc>
        <w:tcPr>
          <w:tcW w:w="8260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653473D6" w14:textId="77777777" w:rsidR="00AB740F" w:rsidRDefault="00AB740F" w:rsidP="00AB740F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>Trường Đại Học Công Nghệ Thông Tin</w:t>
          </w:r>
        </w:p>
        <w:p w14:paraId="284CD55A" w14:textId="77777777" w:rsidR="00AB740F" w:rsidRDefault="00AB740F" w:rsidP="00AB740F">
          <w:pPr>
            <w:jc w:val="right"/>
            <w:rPr>
              <w:rFonts w:ascii="Arial" w:eastAsia="Arial" w:hAnsi="Arial" w:cs="Arial"/>
              <w:color w:val="FFFFFF"/>
              <w:sz w:val="2"/>
              <w:szCs w:val="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Khoa Khoa Học Máy Tính</w:t>
          </w:r>
        </w:p>
      </w:tc>
    </w:tr>
  </w:tbl>
  <w:p w14:paraId="2421B4B4" w14:textId="25F23783" w:rsidR="00AB740F" w:rsidRPr="005C00F5" w:rsidRDefault="00AB740F" w:rsidP="005C00F5">
    <w:pPr>
      <w:pStyle w:val="Title"/>
      <w:jc w:val="right"/>
      <w:rPr>
        <w:color w:val="000000"/>
      </w:rPr>
    </w:pPr>
    <w:r>
      <w:rPr>
        <w:rFonts w:ascii="Arial" w:eastAsia="Arial" w:hAnsi="Arial" w:cs="Arial"/>
        <w:b/>
        <w:sz w:val="34"/>
        <w:szCs w:val="34"/>
      </w:rPr>
      <w:t>Trí Tuệ Nhân Tạo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0723" w14:textId="77777777" w:rsidR="00AB740F" w:rsidRDefault="00AB740F" w:rsidP="00AB740F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W w:w="9654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94"/>
      <w:gridCol w:w="8260"/>
    </w:tblGrid>
    <w:tr w:rsidR="00AB740F" w14:paraId="38C71486" w14:textId="77777777" w:rsidTr="00AB740F">
      <w:trPr>
        <w:trHeight w:val="567"/>
      </w:trPr>
      <w:tc>
        <w:tcPr>
          <w:tcW w:w="1394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7AFAA054" w14:textId="77777777" w:rsidR="00AB740F" w:rsidRDefault="00AB740F" w:rsidP="00AB740F"/>
      </w:tc>
      <w:tc>
        <w:tcPr>
          <w:tcW w:w="8260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7BE5B5D1" w14:textId="77777777" w:rsidR="00AB740F" w:rsidRDefault="00AB740F" w:rsidP="00AB740F">
          <w:pPr>
            <w:jc w:val="right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>Trường Đại Học Công Nghệ Thông Tin</w:t>
          </w:r>
        </w:p>
        <w:p w14:paraId="7514C499" w14:textId="00827AE5" w:rsidR="00AB740F" w:rsidRDefault="00AB740F" w:rsidP="00AB740F">
          <w:pPr>
            <w:jc w:val="right"/>
            <w:rPr>
              <w:rFonts w:ascii="Arial" w:eastAsia="Arial" w:hAnsi="Arial" w:cs="Arial"/>
              <w:color w:val="FFFFFF"/>
              <w:sz w:val="2"/>
              <w:szCs w:val="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Khoa Khoa Học Máy Tính</w:t>
          </w:r>
        </w:p>
      </w:tc>
    </w:tr>
  </w:tbl>
  <w:p w14:paraId="486B24BB" w14:textId="7361EDE6" w:rsidR="00AB740F" w:rsidRPr="009C52C2" w:rsidRDefault="00AB740F" w:rsidP="00AB740F">
    <w:pPr>
      <w:pStyle w:val="Title"/>
      <w:jc w:val="right"/>
      <w:rPr>
        <w:color w:val="000000"/>
      </w:rPr>
    </w:pPr>
    <w:r>
      <w:rPr>
        <w:rFonts w:ascii="Arial" w:eastAsia="Arial" w:hAnsi="Arial" w:cs="Arial"/>
        <w:b/>
        <w:sz w:val="34"/>
        <w:szCs w:val="34"/>
      </w:rPr>
      <w:t>Trí Tuệ Nhân Tạo</w:t>
    </w:r>
  </w:p>
  <w:p w14:paraId="20774B33" w14:textId="77777777" w:rsidR="00AB740F" w:rsidRDefault="00AB7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A1509"/>
    <w:multiLevelType w:val="hybridMultilevel"/>
    <w:tmpl w:val="5690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F2A79"/>
    <w:multiLevelType w:val="hybridMultilevel"/>
    <w:tmpl w:val="4764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21A1"/>
    <w:multiLevelType w:val="hybridMultilevel"/>
    <w:tmpl w:val="A7B6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F7BB6"/>
    <w:multiLevelType w:val="hybridMultilevel"/>
    <w:tmpl w:val="0D8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77C6F"/>
    <w:multiLevelType w:val="hybridMultilevel"/>
    <w:tmpl w:val="0352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07846"/>
    <w:multiLevelType w:val="hybridMultilevel"/>
    <w:tmpl w:val="B858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44511"/>
    <w:multiLevelType w:val="hybridMultilevel"/>
    <w:tmpl w:val="B840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55547">
    <w:abstractNumId w:val="9"/>
  </w:num>
  <w:num w:numId="2" w16cid:durableId="9113956">
    <w:abstractNumId w:val="14"/>
  </w:num>
  <w:num w:numId="3" w16cid:durableId="1424064296">
    <w:abstractNumId w:val="17"/>
  </w:num>
  <w:num w:numId="4" w16cid:durableId="932860688">
    <w:abstractNumId w:val="15"/>
  </w:num>
  <w:num w:numId="5" w16cid:durableId="709721131">
    <w:abstractNumId w:val="12"/>
  </w:num>
  <w:num w:numId="6" w16cid:durableId="339041717">
    <w:abstractNumId w:val="7"/>
  </w:num>
  <w:num w:numId="7" w16cid:durableId="1775710649">
    <w:abstractNumId w:val="6"/>
  </w:num>
  <w:num w:numId="8" w16cid:durableId="333384513">
    <w:abstractNumId w:val="5"/>
  </w:num>
  <w:num w:numId="9" w16cid:durableId="1398092178">
    <w:abstractNumId w:val="4"/>
  </w:num>
  <w:num w:numId="10" w16cid:durableId="1175192110">
    <w:abstractNumId w:val="8"/>
  </w:num>
  <w:num w:numId="11" w16cid:durableId="1356662193">
    <w:abstractNumId w:val="3"/>
  </w:num>
  <w:num w:numId="12" w16cid:durableId="369916502">
    <w:abstractNumId w:val="2"/>
  </w:num>
  <w:num w:numId="13" w16cid:durableId="958954780">
    <w:abstractNumId w:val="1"/>
  </w:num>
  <w:num w:numId="14" w16cid:durableId="1768578388">
    <w:abstractNumId w:val="0"/>
  </w:num>
  <w:num w:numId="15" w16cid:durableId="751779201">
    <w:abstractNumId w:val="16"/>
  </w:num>
  <w:num w:numId="16" w16cid:durableId="523832702">
    <w:abstractNumId w:val="18"/>
  </w:num>
  <w:num w:numId="17" w16cid:durableId="2012290769">
    <w:abstractNumId w:val="21"/>
  </w:num>
  <w:num w:numId="18" w16cid:durableId="734163098">
    <w:abstractNumId w:val="19"/>
  </w:num>
  <w:num w:numId="19" w16cid:durableId="400104809">
    <w:abstractNumId w:val="11"/>
  </w:num>
  <w:num w:numId="20" w16cid:durableId="1418020040">
    <w:abstractNumId w:val="10"/>
  </w:num>
  <w:num w:numId="21" w16cid:durableId="714349434">
    <w:abstractNumId w:val="20"/>
  </w:num>
  <w:num w:numId="22" w16cid:durableId="1640457495">
    <w:abstractNumId w:val="22"/>
  </w:num>
  <w:num w:numId="23" w16cid:durableId="79240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CF"/>
    <w:rsid w:val="00014341"/>
    <w:rsid w:val="000529FE"/>
    <w:rsid w:val="0005395C"/>
    <w:rsid w:val="00073D22"/>
    <w:rsid w:val="000803C3"/>
    <w:rsid w:val="000871DA"/>
    <w:rsid w:val="000C5BF1"/>
    <w:rsid w:val="000F5F6F"/>
    <w:rsid w:val="00123937"/>
    <w:rsid w:val="00162607"/>
    <w:rsid w:val="00174C07"/>
    <w:rsid w:val="00182CBB"/>
    <w:rsid w:val="00193C38"/>
    <w:rsid w:val="001A13B0"/>
    <w:rsid w:val="001C7A51"/>
    <w:rsid w:val="001D1787"/>
    <w:rsid w:val="001F494A"/>
    <w:rsid w:val="00211DCF"/>
    <w:rsid w:val="002446A6"/>
    <w:rsid w:val="002973CF"/>
    <w:rsid w:val="002C6C67"/>
    <w:rsid w:val="002D783E"/>
    <w:rsid w:val="002E307B"/>
    <w:rsid w:val="002F28DF"/>
    <w:rsid w:val="00302EA2"/>
    <w:rsid w:val="00314655"/>
    <w:rsid w:val="00395141"/>
    <w:rsid w:val="003A19C5"/>
    <w:rsid w:val="003C1FE7"/>
    <w:rsid w:val="004463B8"/>
    <w:rsid w:val="004B0FF5"/>
    <w:rsid w:val="004D58C9"/>
    <w:rsid w:val="004E1D69"/>
    <w:rsid w:val="005210FB"/>
    <w:rsid w:val="0056524E"/>
    <w:rsid w:val="00596A22"/>
    <w:rsid w:val="005B1D00"/>
    <w:rsid w:val="005C00F5"/>
    <w:rsid w:val="005C41B7"/>
    <w:rsid w:val="005D58B4"/>
    <w:rsid w:val="005D73C2"/>
    <w:rsid w:val="0060598E"/>
    <w:rsid w:val="00670CB2"/>
    <w:rsid w:val="006A0D3F"/>
    <w:rsid w:val="006D0B0A"/>
    <w:rsid w:val="00700A04"/>
    <w:rsid w:val="00702FA7"/>
    <w:rsid w:val="00711CBF"/>
    <w:rsid w:val="00714BB3"/>
    <w:rsid w:val="00740574"/>
    <w:rsid w:val="00752FC5"/>
    <w:rsid w:val="00780192"/>
    <w:rsid w:val="007E6303"/>
    <w:rsid w:val="008218EB"/>
    <w:rsid w:val="008446F5"/>
    <w:rsid w:val="0085605F"/>
    <w:rsid w:val="00867A81"/>
    <w:rsid w:val="008C5AEE"/>
    <w:rsid w:val="008D5687"/>
    <w:rsid w:val="00917AE2"/>
    <w:rsid w:val="00934BB1"/>
    <w:rsid w:val="0097256A"/>
    <w:rsid w:val="009B1D8D"/>
    <w:rsid w:val="009B2924"/>
    <w:rsid w:val="009C2860"/>
    <w:rsid w:val="009F79E9"/>
    <w:rsid w:val="00A369E9"/>
    <w:rsid w:val="00AA553F"/>
    <w:rsid w:val="00AB740F"/>
    <w:rsid w:val="00B319B1"/>
    <w:rsid w:val="00B80893"/>
    <w:rsid w:val="00BB4E9D"/>
    <w:rsid w:val="00BF1DFA"/>
    <w:rsid w:val="00C02549"/>
    <w:rsid w:val="00C06C35"/>
    <w:rsid w:val="00C14C31"/>
    <w:rsid w:val="00C26ECA"/>
    <w:rsid w:val="00C6591B"/>
    <w:rsid w:val="00CA3A7A"/>
    <w:rsid w:val="00CA62EF"/>
    <w:rsid w:val="00CA69E7"/>
    <w:rsid w:val="00D1779F"/>
    <w:rsid w:val="00D23313"/>
    <w:rsid w:val="00D37722"/>
    <w:rsid w:val="00D60267"/>
    <w:rsid w:val="00D626EE"/>
    <w:rsid w:val="00D73DB6"/>
    <w:rsid w:val="00D77FBA"/>
    <w:rsid w:val="00D807F7"/>
    <w:rsid w:val="00D82E86"/>
    <w:rsid w:val="00D83F48"/>
    <w:rsid w:val="00D97329"/>
    <w:rsid w:val="00DC4F3E"/>
    <w:rsid w:val="00DD60B3"/>
    <w:rsid w:val="00E0624F"/>
    <w:rsid w:val="00E74637"/>
    <w:rsid w:val="00E75E28"/>
    <w:rsid w:val="00E812E5"/>
    <w:rsid w:val="00EA2933"/>
    <w:rsid w:val="00EE0464"/>
    <w:rsid w:val="00F16973"/>
    <w:rsid w:val="00F22656"/>
    <w:rsid w:val="00F26595"/>
    <w:rsid w:val="00F374D6"/>
    <w:rsid w:val="00F45474"/>
    <w:rsid w:val="00FC25F5"/>
    <w:rsid w:val="00FD39B6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4B6C4A"/>
  <w15:chartTrackingRefBased/>
  <w15:docId w15:val="{05AC8DFE-B0EC-D547-BA07-3470956B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DA"/>
    <w:pPr>
      <w:spacing w:after="0" w:line="240" w:lineRule="auto"/>
    </w:pPr>
    <w:rPr>
      <w:rFonts w:ascii="Times New Roman" w:eastAsia="Times New Roman" w:hAnsi="Times New Roman" w:cs="Times New Roman"/>
      <w:color w:val="auto"/>
      <w:sz w:val="28"/>
      <w:lang w:val="en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qFormat/>
    <w:rsid w:val="00211DCF"/>
    <w:pPr>
      <w:spacing w:line="276" w:lineRule="auto"/>
      <w:ind w:left="720"/>
      <w:contextualSpacing/>
    </w:pPr>
    <w:rPr>
      <w:sz w:val="26"/>
      <w:szCs w:val="26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9C2860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2860"/>
    <w:rPr>
      <w:color w:val="5E9EA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286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286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286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286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286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286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286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2860"/>
    <w:pPr>
      <w:ind w:left="1920"/>
    </w:pPr>
    <w:rPr>
      <w:rFonts w:cstheme="minorHAnsi"/>
      <w:sz w:val="20"/>
      <w:szCs w:val="20"/>
    </w:rPr>
  </w:style>
  <w:style w:type="table" w:styleId="PlainTable2">
    <w:name w:val="Plain Table 2"/>
    <w:basedOn w:val="TableNormal"/>
    <w:uiPriority w:val="42"/>
    <w:rsid w:val="001626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2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62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62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1626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6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uong/Library/Containers/com.microsoft.Word/Data/Library/Application%20Support/Microsoft/Office/16.0/DTS/en-US%7bEFD51C53-18B0-6345-8962-3A98BA7D5F62%7d/%7b8AD7166B-B39E-CE46-BEFC-9A83FC32A9B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F6B24-A0AA-B347-A077-9E016127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{8AD7166B-B39E-CE46-BEFC-9A83FC32A9B0}tf10002081.dotx</Template>
  <TotalTime>409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Trương Hưng Huy</cp:lastModifiedBy>
  <cp:revision>49</cp:revision>
  <dcterms:created xsi:type="dcterms:W3CDTF">2022-03-21T04:49:00Z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